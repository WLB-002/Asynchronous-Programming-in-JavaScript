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361F" w14:textId="77777777" w:rsidR="00951B86" w:rsidRPr="00727A4C" w:rsidRDefault="00000000">
      <w:pPr>
        <w:shd w:val="clear" w:color="auto" w:fill="FCFCFC"/>
        <w:spacing w:before="750" w:after="750" w:line="240" w:lineRule="auto"/>
        <w:jc w:val="center"/>
        <w:outlineLvl w:val="0"/>
        <w:rPr>
          <w:rFonts w:ascii="Inter" w:eastAsia="Times New Roman" w:hAnsi="Inter" w:cs="Times New Roman"/>
          <w:b/>
          <w:bCs/>
          <w:sz w:val="30"/>
          <w:szCs w:val="30"/>
          <w:lang w:val="en-GB" w:eastAsia="fr-FR"/>
        </w:rPr>
      </w:pPr>
      <w:r w:rsidRPr="00727A4C">
        <w:rPr>
          <w:rFonts w:ascii="Inter" w:eastAsia="Times New Roman" w:hAnsi="Inter" w:cs="Times New Roman"/>
          <w:b/>
          <w:bCs/>
          <w:sz w:val="30"/>
          <w:szCs w:val="30"/>
          <w:lang w:val="en-GB" w:eastAsia="fr-FR"/>
        </w:rPr>
        <w:t>Asynchronous Programming in Java Script</w:t>
      </w:r>
    </w:p>
    <w:p w14:paraId="421E1396" w14:textId="77777777" w:rsidR="00951B86" w:rsidRPr="00727A4C" w:rsidRDefault="00951B86">
      <w:pPr>
        <w:shd w:val="clear" w:color="auto" w:fill="FCFCFC"/>
        <w:spacing w:before="750" w:after="750" w:line="240" w:lineRule="auto"/>
        <w:jc w:val="center"/>
        <w:outlineLvl w:val="0"/>
        <w:rPr>
          <w:rFonts w:ascii="Inter" w:eastAsia="Times New Roman" w:hAnsi="Inter" w:cs="Times New Roman"/>
          <w:b/>
          <w:bCs/>
          <w:sz w:val="30"/>
          <w:szCs w:val="30"/>
          <w:lang w:val="en-GB" w:eastAsia="fr-FR"/>
        </w:rPr>
      </w:pPr>
    </w:p>
    <w:p w14:paraId="16E2308B" w14:textId="77777777" w:rsidR="00951B86" w:rsidRDefault="00000000">
      <w:pPr>
        <w:shd w:val="clear" w:color="auto" w:fill="FCFCFC"/>
        <w:spacing w:before="750" w:after="750" w:line="240" w:lineRule="auto"/>
        <w:outlineLvl w:val="0"/>
        <w:rPr>
          <w:rFonts w:ascii="Inter" w:eastAsia="Times New Roman" w:hAnsi="Inter" w:cs="Times New Roman"/>
          <w:b/>
          <w:bCs/>
          <w:sz w:val="30"/>
          <w:szCs w:val="30"/>
          <w:lang w:val="en-GB" w:eastAsia="fr-FR"/>
        </w:rPr>
      </w:pPr>
      <w:r>
        <w:rPr>
          <w:rFonts w:ascii="Inter" w:eastAsia="Times New Roman" w:hAnsi="Inter" w:cs="Times New Roman"/>
          <w:b/>
          <w:bCs/>
          <w:sz w:val="30"/>
          <w:szCs w:val="30"/>
          <w:lang w:val="en-GB" w:eastAsia="fr-FR"/>
        </w:rPr>
        <w:t>Description</w:t>
      </w:r>
    </w:p>
    <w:p w14:paraId="7E6D102C" w14:textId="77777777" w:rsidR="00951B86" w:rsidRDefault="00000000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 xml:space="preserve">Asynchronous programming is often confusing when first learning JavaScript. In this </w:t>
      </w:r>
      <w:proofErr w:type="spellStart"/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SuperSKill</w:t>
      </w:r>
      <w:proofErr w:type="spellEnd"/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 xml:space="preserve">, Asynchronous Programming in </w:t>
      </w:r>
      <w:proofErr w:type="gramStart"/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JavaScript,,</w:t>
      </w:r>
      <w:proofErr w:type="gramEnd"/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 xml:space="preserve"> you’ll gain the ability to handle async programming in JavaScript.</w:t>
      </w: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br/>
        <w:t>First, you’ll explore consuming promises.</w:t>
      </w: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br/>
        <w:t>Next, you’ll discover creating your own promises.</w:t>
      </w: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br/>
        <w:t>Finally, you’ll learn how to use async/await to handle asynchronous programming.</w:t>
      </w: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br/>
        <w:t xml:space="preserve">When you’re finished with this </w:t>
      </w:r>
      <w:proofErr w:type="spellStart"/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SuperSKill</w:t>
      </w:r>
      <w:proofErr w:type="spellEnd"/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, you’ll have the skills and knowledge of JavaScript promises needed to handle asynchronous code.</w:t>
      </w:r>
    </w:p>
    <w:p w14:paraId="3912535B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Understanding Promises</w:t>
      </w:r>
    </w:p>
    <w:p w14:paraId="0F14AF24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Solving the Race Condition</w:t>
      </w:r>
    </w:p>
    <w:p w14:paraId="278FACD4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Problems with Callback Pyramid</w:t>
      </w:r>
    </w:p>
    <w:p w14:paraId="4DE6160F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Solving the Callback Pyramid</w:t>
      </w:r>
    </w:p>
    <w:p w14:paraId="0EE91D83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201DD8D3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3413CCE7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76A880DF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3964EBBD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6FB48DE5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7CB47B08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lastRenderedPageBreak/>
        <w:t>Consuming Promises</w:t>
      </w:r>
    </w:p>
    <w:p w14:paraId="32E0D107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Handling Errors with Promises</w:t>
      </w:r>
    </w:p>
    <w:p w14:paraId="75BFBB67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Chaining Promises</w:t>
      </w:r>
    </w:p>
    <w:p w14:paraId="578551A8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Catching Errors in a Chain</w:t>
      </w:r>
    </w:p>
    <w:p w14:paraId="309A81F5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Performing One Last Operation</w:t>
      </w:r>
    </w:p>
    <w:p w14:paraId="32786B5F" w14:textId="77777777" w:rsidR="00951B86" w:rsidRDefault="00000000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https://www.youtube.com/watch?v=9HrhgW9tJe0</w:t>
      </w:r>
    </w:p>
    <w:p w14:paraId="50BBED68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548F9D13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2489CA21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551C20DD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Queuing Promises</w:t>
      </w:r>
    </w:p>
    <w:p w14:paraId="3325A610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Settling All Promises</w:t>
      </w:r>
    </w:p>
    <w:p w14:paraId="46607D3E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Waiting for a Single Response</w:t>
      </w:r>
    </w:p>
    <w:p w14:paraId="7EB18DA9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Waiting for the First Response</w:t>
      </w:r>
    </w:p>
    <w:p w14:paraId="7C9479F0" w14:textId="77777777" w:rsidR="00951B86" w:rsidRDefault="00000000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https://youtu.be/T_TdLSOec4w</w:t>
      </w:r>
    </w:p>
    <w:p w14:paraId="6716DB9B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72F3A70B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085C33C1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543A362C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lastRenderedPageBreak/>
        <w:t>Creating Promises</w:t>
      </w:r>
    </w:p>
    <w:p w14:paraId="583D25A0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Understanding Promise States</w:t>
      </w:r>
    </w:p>
    <w:p w14:paraId="3CD95DB1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Rejecting a Promise</w:t>
      </w:r>
    </w:p>
    <w:p w14:paraId="79EC1EB9" w14:textId="77777777" w:rsidR="00951B86" w:rsidRDefault="00000000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  <w:r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  <w:t>https://youtu.be/Mkfnto9Ab5o</w:t>
      </w:r>
    </w:p>
    <w:p w14:paraId="72638DB9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7040EF69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062D7D11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1A23BAA3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Iterating with Async / Await</w:t>
      </w:r>
    </w:p>
    <w:p w14:paraId="67BBC14D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Awaiting a Call</w:t>
      </w:r>
    </w:p>
    <w:p w14:paraId="28F388C1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Handling Errors with Async / Await</w:t>
      </w:r>
    </w:p>
    <w:p w14:paraId="21D22F87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Chaining Async / Await</w:t>
      </w:r>
    </w:p>
    <w:p w14:paraId="17761899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Awaiting Concurrent Requests</w:t>
      </w:r>
    </w:p>
    <w:p w14:paraId="289A7528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Awaiting Parallel Calls</w:t>
      </w:r>
    </w:p>
    <w:p w14:paraId="488D55A0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Review</w:t>
      </w:r>
    </w:p>
    <w:p w14:paraId="711AA9A6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https://youtu.be/1m3H3rKfXGs</w:t>
      </w:r>
    </w:p>
    <w:p w14:paraId="26EB2CEF" w14:textId="77777777" w:rsidR="00951B86" w:rsidRDefault="00951B86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</w:p>
    <w:p w14:paraId="27278865" w14:textId="77777777" w:rsidR="00951B86" w:rsidRDefault="00951B86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</w:p>
    <w:p w14:paraId="32A84DAE" w14:textId="77777777" w:rsidR="00951B86" w:rsidRDefault="00951B86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</w:p>
    <w:p w14:paraId="7DB8CE85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An Overview of Error Handling in JavaScript</w:t>
      </w:r>
    </w:p>
    <w:p w14:paraId="35D7BB01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Demo: Different Types of Errors</w:t>
      </w:r>
    </w:p>
    <w:p w14:paraId="302DE46A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Demo: A Closer Look at the Error Object</w:t>
      </w:r>
    </w:p>
    <w:p w14:paraId="6BA0822F" w14:textId="77777777" w:rsidR="00951B86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>
        <w:rPr>
          <w:rFonts w:ascii="Inter" w:hAnsi="Inter"/>
          <w:sz w:val="30"/>
          <w:szCs w:val="30"/>
          <w:lang w:val="en-GB"/>
        </w:rPr>
        <w:t>Demo: Handling Errors with a Try, Catch, Finally Block</w:t>
      </w:r>
    </w:p>
    <w:p w14:paraId="07AF3073" w14:textId="77777777" w:rsidR="00951B86" w:rsidRPr="00727A4C" w:rsidRDefault="00000000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  <w:r w:rsidRPr="00727A4C">
        <w:rPr>
          <w:rFonts w:ascii="Inter" w:hAnsi="Inter"/>
          <w:sz w:val="30"/>
          <w:szCs w:val="30"/>
          <w:lang w:val="en-GB"/>
        </w:rPr>
        <w:t>Demo: Asynchronous Error Handling</w:t>
      </w:r>
    </w:p>
    <w:p w14:paraId="66E26A7E" w14:textId="77777777" w:rsidR="00951B86" w:rsidRPr="00727A4C" w:rsidRDefault="00000000">
      <w:pPr>
        <w:pStyle w:val="Titre1"/>
        <w:shd w:val="clear" w:color="auto" w:fill="FCFCFC"/>
        <w:spacing w:before="750" w:after="750"/>
        <w:rPr>
          <w:lang w:val="en-GB"/>
        </w:rPr>
      </w:pPr>
      <w:r>
        <w:fldChar w:fldCharType="begin"/>
      </w:r>
      <w:r w:rsidRPr="00727A4C">
        <w:rPr>
          <w:lang w:val="en-GB"/>
        </w:rPr>
        <w:instrText xml:space="preserve"> HYPERLINK  "https://youtu.be/Dus1OKNw41o" </w:instrText>
      </w:r>
      <w:r>
        <w:fldChar w:fldCharType="separate"/>
      </w:r>
      <w:r w:rsidRPr="00727A4C">
        <w:rPr>
          <w:rStyle w:val="Lienhypertexte"/>
          <w:rFonts w:ascii="Inter" w:hAnsi="Inter"/>
          <w:sz w:val="30"/>
          <w:szCs w:val="30"/>
          <w:lang w:val="en-GB"/>
        </w:rPr>
        <w:t>https://youtu.be/Dus1OKNw41o</w:t>
      </w:r>
      <w:r>
        <w:rPr>
          <w:rStyle w:val="Lienhypertexte"/>
          <w:rFonts w:ascii="Inter" w:hAnsi="Inter"/>
          <w:sz w:val="30"/>
          <w:szCs w:val="30"/>
        </w:rPr>
        <w:fldChar w:fldCharType="end"/>
      </w:r>
    </w:p>
    <w:p w14:paraId="171C3EE4" w14:textId="77777777" w:rsidR="00951B86" w:rsidRPr="00727A4C" w:rsidRDefault="00951B86">
      <w:pPr>
        <w:pStyle w:val="Titre1"/>
        <w:shd w:val="clear" w:color="auto" w:fill="FCFCFC"/>
        <w:spacing w:before="750" w:after="750"/>
        <w:rPr>
          <w:rFonts w:ascii="Inter" w:hAnsi="Inter"/>
          <w:sz w:val="30"/>
          <w:szCs w:val="30"/>
          <w:lang w:val="en-GB"/>
        </w:rPr>
      </w:pPr>
    </w:p>
    <w:p w14:paraId="31A55F82" w14:textId="77777777" w:rsidR="00951B86" w:rsidRDefault="00000000">
      <w:pPr>
        <w:pStyle w:val="Titre1"/>
        <w:shd w:val="clear" w:color="auto" w:fill="FCFCFC"/>
        <w:spacing w:before="750" w:after="750"/>
        <w:jc w:val="center"/>
        <w:rPr>
          <w:rFonts w:ascii="Inter" w:hAnsi="Inter"/>
          <w:sz w:val="30"/>
          <w:szCs w:val="30"/>
        </w:rPr>
      </w:pPr>
      <w:r>
        <w:rPr>
          <w:rFonts w:ascii="Inter" w:hAnsi="Inter"/>
          <w:sz w:val="30"/>
          <w:szCs w:val="30"/>
        </w:rPr>
        <w:t>Conclusion</w:t>
      </w:r>
    </w:p>
    <w:p w14:paraId="304DDE49" w14:textId="77777777" w:rsidR="00951B86" w:rsidRPr="00727A4C" w:rsidRDefault="00000000">
      <w:pPr>
        <w:numPr>
          <w:ilvl w:val="0"/>
          <w:numId w:val="1"/>
        </w:numPr>
        <w:shd w:val="clear" w:color="auto" w:fill="FCFCFC"/>
        <w:spacing w:before="100" w:after="100" w:line="240" w:lineRule="auto"/>
        <w:rPr>
          <w:lang w:val="en-GB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val="en-GB" w:eastAsia="fr-FR"/>
        </w:rPr>
        <w:t>Event Loop Mechanism: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Asynchronous programming in JavaScript relies on the event loop, a mechanism that allows non-blocking execution of code. The event loop continuously checks the message queue for events or tasks and executes them in a sequential manner.</w:t>
      </w:r>
    </w:p>
    <w:p w14:paraId="36556B1D" w14:textId="77777777" w:rsidR="00951B86" w:rsidRPr="00727A4C" w:rsidRDefault="00000000">
      <w:pPr>
        <w:numPr>
          <w:ilvl w:val="0"/>
          <w:numId w:val="1"/>
        </w:numPr>
        <w:shd w:val="clear" w:color="auto" w:fill="FCFCFC"/>
        <w:spacing w:before="100" w:after="100" w:line="240" w:lineRule="auto"/>
        <w:rPr>
          <w:lang w:val="en-GB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val="en-GB" w:eastAsia="fr-FR"/>
        </w:rPr>
        <w:t>Callbacks: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 xml:space="preserve"> Callback functions are a fundamental concept in asynchronous JavaScript. They are functions passed as arguments to other functions, to be executed later when a specific 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lastRenderedPageBreak/>
        <w:t>event occurs. Callbacks enable the execution of code after asynchronous operations, such as file I/O or network requests, are completed.</w:t>
      </w:r>
    </w:p>
    <w:p w14:paraId="05FB1427" w14:textId="77777777" w:rsidR="00951B86" w:rsidRPr="00727A4C" w:rsidRDefault="00000000">
      <w:pPr>
        <w:numPr>
          <w:ilvl w:val="0"/>
          <w:numId w:val="1"/>
        </w:numPr>
        <w:shd w:val="clear" w:color="auto" w:fill="FCFCFC"/>
        <w:spacing w:before="100" w:after="100" w:line="240" w:lineRule="auto"/>
        <w:rPr>
          <w:lang w:val="en-GB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val="en-GB" w:eastAsia="fr-FR"/>
        </w:rPr>
        <w:t>Promises: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 xml:space="preserve"> Promises are a more structured way to handle asynchronous operations compared to callbacks. They represent a value that might be available now, or in the future, or never. Promises have states (pending, fulfilled, or rejected) and provide methods </w:t>
      </w:r>
      <w:proofErr w:type="gram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like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.then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()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and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.catch()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for handling the result or error of an asynchronous operation.</w:t>
      </w:r>
    </w:p>
    <w:p w14:paraId="0C40BCC4" w14:textId="77777777" w:rsidR="00951B86" w:rsidRDefault="00000000">
      <w:pPr>
        <w:numPr>
          <w:ilvl w:val="0"/>
          <w:numId w:val="1"/>
        </w:numPr>
        <w:shd w:val="clear" w:color="auto" w:fill="FCFCFC"/>
        <w:spacing w:before="100" w:after="100" w:line="240" w:lineRule="auto"/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val="en-GB" w:eastAsia="fr-FR"/>
        </w:rPr>
        <w:t>Async/Await: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Introduced in ECMAScript 2017, the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async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and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await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keywords simplify asynchronous code and make it look more synchronous. An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async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function returns a promise, and within it, the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await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 xml:space="preserve"> keyword is used to pause execution until a promise is resolved or rejected. 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 xml:space="preserve">This </w:t>
      </w:r>
      <w:proofErr w:type="spell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>syntax</w:t>
      </w:r>
      <w:proofErr w:type="spellEnd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>enhances</w:t>
      </w:r>
      <w:proofErr w:type="spellEnd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 xml:space="preserve"> code </w:t>
      </w:r>
      <w:proofErr w:type="spell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>readability</w:t>
      </w:r>
      <w:proofErr w:type="spellEnd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 xml:space="preserve"> and </w:t>
      </w:r>
      <w:proofErr w:type="spell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>maintainability</w:t>
      </w:r>
      <w:proofErr w:type="spellEnd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fr-FR"/>
        </w:rPr>
        <w:t>.</w:t>
      </w:r>
    </w:p>
    <w:p w14:paraId="2A965F34" w14:textId="77777777" w:rsidR="00951B86" w:rsidRPr="00727A4C" w:rsidRDefault="00000000">
      <w:pPr>
        <w:numPr>
          <w:ilvl w:val="0"/>
          <w:numId w:val="1"/>
        </w:numPr>
        <w:shd w:val="clear" w:color="auto" w:fill="FCFCFC"/>
        <w:spacing w:before="100" w:after="100" w:line="240" w:lineRule="auto"/>
        <w:rPr>
          <w:lang w:val="en-GB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val="en-GB" w:eastAsia="fr-FR"/>
        </w:rPr>
        <w:t>Error Handling: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 xml:space="preserve"> Asynchronous programming in JavaScript requires careful error handling due to the nature of non-blocking operations. Callbacks often involve error-first patterns (callback takes an error as its first parameter), while Promises </w:t>
      </w:r>
      <w:proofErr w:type="gramStart"/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use </w:t>
      </w:r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.catch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GB" w:eastAsia="fr-FR"/>
        </w:rPr>
        <w:t>()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val="en-GB" w:eastAsia="fr-FR"/>
        </w:rPr>
        <w:t> for error handling. Async/Await simplifies error handling by allowing the use of try/catch blocks within asynchronous code.</w:t>
      </w:r>
    </w:p>
    <w:p w14:paraId="65CF29FA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578A3EB9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6D95366A" w14:textId="77777777" w:rsidR="00951B86" w:rsidRDefault="00951B86">
      <w:pPr>
        <w:shd w:val="clear" w:color="auto" w:fill="FCFCFC"/>
        <w:spacing w:before="100" w:after="100" w:line="240" w:lineRule="auto"/>
        <w:rPr>
          <w:rFonts w:ascii="Inter" w:eastAsia="Times New Roman" w:hAnsi="Inter" w:cs="Times New Roman"/>
          <w:color w:val="333333"/>
          <w:kern w:val="0"/>
          <w:sz w:val="24"/>
          <w:szCs w:val="24"/>
          <w:lang w:val="en-GB" w:eastAsia="fr-FR"/>
        </w:rPr>
      </w:pPr>
    </w:p>
    <w:p w14:paraId="10558057" w14:textId="77777777" w:rsidR="00951B86" w:rsidRDefault="00951B86">
      <w:pPr>
        <w:rPr>
          <w:lang w:val="en-GB"/>
        </w:rPr>
      </w:pPr>
    </w:p>
    <w:sectPr w:rsidR="00951B8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E148" w14:textId="77777777" w:rsidR="00FE1AAD" w:rsidRDefault="00FE1AAD">
      <w:pPr>
        <w:spacing w:after="0" w:line="240" w:lineRule="auto"/>
      </w:pPr>
      <w:r>
        <w:separator/>
      </w:r>
    </w:p>
  </w:endnote>
  <w:endnote w:type="continuationSeparator" w:id="0">
    <w:p w14:paraId="7F5C9235" w14:textId="77777777" w:rsidR="00FE1AAD" w:rsidRDefault="00FE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3F84" w14:textId="77777777" w:rsidR="00FE1AAD" w:rsidRDefault="00FE1AA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22621B" w14:textId="77777777" w:rsidR="00FE1AAD" w:rsidRDefault="00FE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0D59"/>
    <w:multiLevelType w:val="multilevel"/>
    <w:tmpl w:val="69F68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98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1B86"/>
    <w:rsid w:val="00727A4C"/>
    <w:rsid w:val="00951B86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E4FD"/>
  <w15:docId w15:val="{06950EE6-A153-44CE-B97F-6A385C2F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Times New Roman" w:eastAsia="Times New Roman" w:hAnsi="Times New Roman" w:cs="Times New Roman"/>
      <w:b/>
      <w:bCs/>
      <w:kern w:val="3"/>
      <w:sz w:val="48"/>
      <w:szCs w:val="48"/>
      <w:lang w:eastAsia="fr-FR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rPr>
      <w:b/>
      <w:bCs/>
    </w:rPr>
  </w:style>
  <w:style w:type="character" w:styleId="CodeHTML">
    <w:name w:val="HTML Code"/>
    <w:basedOn w:val="Policepardfaut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Labben (Student)</dc:creator>
  <dc:description/>
  <cp:lastModifiedBy>Oussema Labben (Student)</cp:lastModifiedBy>
  <cp:revision>2</cp:revision>
  <dcterms:created xsi:type="dcterms:W3CDTF">2024-03-05T11:44:00Z</dcterms:created>
  <dcterms:modified xsi:type="dcterms:W3CDTF">2024-03-05T11:44:00Z</dcterms:modified>
</cp:coreProperties>
</file>